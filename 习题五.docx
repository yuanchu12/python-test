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习题五</w:t>
      </w:r>
    </w:p>
    <w:p>
      <w:pPr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姓名：袁楚  班级：应统一班  学号：11706000114  指导老师：林卫中</w:t>
      </w:r>
    </w:p>
    <w:p>
      <w:pPr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作业：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解方程Ax = b，其中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46"/>
          <w:sz w:val="21"/>
          <w:szCs w:val="21"/>
          <w:lang w:val="en-US" w:eastAsia="zh-CN"/>
        </w:rPr>
        <w:object>
          <v:shape id="_x0000_i1025" o:spt="75" type="#_x0000_t75" style="height:53pt;width:8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 = [</w:t>
      </w:r>
      <w:r>
        <w:rPr>
          <w:rFonts w:hint="eastAsia" w:asciiTheme="minorEastAsia" w:hAnsiTheme="minorEastAsia" w:cstheme="minorEastAsia"/>
          <w:position w:val="-10"/>
          <w:sz w:val="21"/>
          <w:szCs w:val="21"/>
          <w:lang w:val="en-US" w:eastAsia="zh-CN"/>
        </w:rPr>
        <w:object>
          <v:shape id="_x0000_i1027" o:spt="75" type="#_x0000_t75" style="height:17pt;width:4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]T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绘制一副自己的人物肖像的手绘效果图。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（1）from numpy.linalg import inv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 = np.array([[1,0.5,5],[2.3,2,3],[4,1,1.7]])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 = np.array([[1,2,3]])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bl = np.transpose(b)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al = inv(a)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x = np.matmul(al,bl)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print(x)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1135" cy="1770380"/>
            <wp:effectExtent l="0" t="0" r="5715" b="1270"/>
            <wp:docPr id="1" name="图片 1" descr="矩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矩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（2）from PIL import Image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vec_el = np.pi/2.2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vec_az = np.pi/4.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depth = 80.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 = Image.open('D:/117060400114/666.jpg').convert('L')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 = np.asarray(im).astype('float')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grad = np.gradient(a)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grad_x, grad_y = grad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grad_x = grad_x*depth/100.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grad_y = grad_y*depth/100.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dx = np.cos(vec_el)*np.cos(vec_az)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dy = np.cos(vec_el)*np.sin(vec_az)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dz = np.sin(vec_el)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 = np.sqrt(grad_x**2 + grad_y**2 + 1.)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uni_x = grad_x/A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uni_y = grad_y/A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uni_z = 1./A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a2 = 255*(dx*uni_x + dy*uni_y + dz*uni_z)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a2 = a2.clip(0,255)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im2 = Image.fromarray(a2.astype('uint8'))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im2.save('666HandDraw.jpg')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2405" cy="5272405"/>
            <wp:effectExtent l="0" t="0" r="4445" b="4445"/>
            <wp:docPr id="3" name="图片 3" descr="666Hand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66HandDra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63515" cy="2420620"/>
            <wp:effectExtent l="0" t="0" r="13335" b="17780"/>
            <wp:docPr id="2" name="图片 2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A8791"/>
    <w:multiLevelType w:val="singleLevel"/>
    <w:tmpl w:val="6DDA879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921C3"/>
    <w:rsid w:val="356921C3"/>
    <w:rsid w:val="3B457C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2840;&#22840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2018-05-27T02:04:00Z</dcterms:created>
  <dc:creator>袁夸夸</dc:creator>
  <cp:lastModifiedBy>袁夸夸</cp:lastModifiedBy>
  <dcterms:modified xsi:type="dcterms:W3CDTF">2018-06-02T04:45:46Z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