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实验报告十一</w:t>
      </w:r>
    </w:p>
    <w:p>
      <w:pPr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姓名: 袁楚   班级：应统一班   学号：117060400114   指导老师：林卫中</w:t>
      </w:r>
    </w:p>
    <w:p>
      <w:pPr>
        <w:jc w:val="center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实验名称：科学计算和可视化</w:t>
      </w:r>
    </w:p>
    <w:p>
      <w:p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实验目的：（1）了解科学计算的基本概念</w:t>
      </w:r>
    </w:p>
    <w:p>
      <w:pPr>
        <w:numPr>
          <w:ilvl w:val="0"/>
          <w:numId w:val="1"/>
        </w:numPr>
        <w:ind w:left="1080" w:leftChars="0" w:firstLine="0" w:firstLineChars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了解数据可视化的概念</w:t>
      </w:r>
    </w:p>
    <w:p>
      <w:pPr>
        <w:numPr>
          <w:ilvl w:val="0"/>
          <w:numId w:val="1"/>
        </w:numPr>
        <w:ind w:left="1080" w:leftChars="0" w:firstLine="0" w:firstLineChars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运用科学计算库进行矩阵分析和数值运算</w:t>
      </w:r>
    </w:p>
    <w:p>
      <w:pPr>
        <w:numPr>
          <w:ilvl w:val="0"/>
          <w:numId w:val="1"/>
        </w:numPr>
        <w:ind w:left="1080" w:leftChars="0" w:firstLine="0" w:firstLineChars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了解图像的矩阵表示和处理</w:t>
      </w:r>
    </w:p>
    <w:p>
      <w:pPr>
        <w:numPr>
          <w:ilvl w:val="0"/>
          <w:numId w:val="1"/>
        </w:numPr>
        <w:ind w:left="1080" w:leftChars="0" w:firstLine="0" w:firstLineChars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运用数据绘图库进行坐标系绘制</w:t>
      </w:r>
    </w:p>
    <w:p>
      <w:pPr>
        <w:numPr>
          <w:ilvl w:val="0"/>
          <w:numId w:val="1"/>
        </w:numPr>
        <w:ind w:left="1080" w:leftChars="0" w:firstLine="0" w:firstLineChars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运用数据会图库进行雷达图绘制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实验题目：（1）方波绘制</w:t>
      </w:r>
    </w:p>
    <w:p>
      <w:pPr>
        <w:numPr>
          <w:ilvl w:val="0"/>
          <w:numId w:val="2"/>
        </w:numPr>
        <w:ind w:left="1080" w:leftChars="0" w:firstLine="0" w:firstLineChars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绘制圆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实现算法：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（1）import numpy as np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import matplotlib.pyplot as plt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t=np.linspace(0,2*np.pi,100)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print(t.shape)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N=50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k=1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y=np.zeros((t.shape[0],))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while k&lt;=N: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y=y+(4*np.sin((2*k-1)*t))/((2*k-1)*np.pi)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k=k+1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plt.plot(t,y)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plt.show()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6055" cy="2402205"/>
            <wp:effectExtent l="0" t="0" r="10795" b="17145"/>
            <wp:docPr id="1" name="图片 1" descr="方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方波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（2）import matplotlib.pyplot as plt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import numpy as np 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x = np.linspace(-1,1,1000)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y = np.linspace(-1,1,1000)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px=[]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py=[]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for xx in x: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for yy in y: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if np.abs(xx**2 + yy**2 - 1) &lt;=1e-3: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px.append(xx)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py.append(yy)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plt.scatter(px,py)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plt.show()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3675" cy="2261870"/>
            <wp:effectExtent l="0" t="0" r="3175" b="5080"/>
            <wp:docPr id="2" name="图片 2" descr="圆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圆形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5EFF20"/>
    <w:multiLevelType w:val="singleLevel"/>
    <w:tmpl w:val="B55EFF20"/>
    <w:lvl w:ilvl="0" w:tentative="0">
      <w:start w:val="2"/>
      <w:numFmt w:val="decimal"/>
      <w:suff w:val="nothing"/>
      <w:lvlText w:val="（%1）"/>
      <w:lvlJc w:val="left"/>
      <w:pPr>
        <w:ind w:left="1080" w:leftChars="0" w:firstLine="0" w:firstLineChars="0"/>
      </w:pPr>
    </w:lvl>
  </w:abstractNum>
  <w:abstractNum w:abstractNumId="1">
    <w:nsid w:val="127B70B4"/>
    <w:multiLevelType w:val="singleLevel"/>
    <w:tmpl w:val="127B70B4"/>
    <w:lvl w:ilvl="0" w:tentative="0">
      <w:start w:val="2"/>
      <w:numFmt w:val="decimal"/>
      <w:suff w:val="nothing"/>
      <w:lvlText w:val="（%1）"/>
      <w:lvlJc w:val="left"/>
      <w:pPr>
        <w:ind w:left="1080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8A49DF"/>
    <w:rsid w:val="3C204232"/>
    <w:rsid w:val="428A49DF"/>
    <w:rsid w:val="6D535020"/>
    <w:rsid w:val="772C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34945;&#22840;&#22840;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139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2018-05-30T13:39:00Z</dcterms:created>
  <dc:creator>袁夸夸</dc:creator>
  <cp:lastModifiedBy>袁夸夸</cp:lastModifiedBy>
  <dcterms:modified xsi:type="dcterms:W3CDTF">2018-06-02T06:27:39Z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  <property fmtid="{D5CDD505-2E9C-101B-9397-08002B2CF9AE}" pid="3" name="KSORubyTemplateID" linkTarget="0">
    <vt:lpwstr>6</vt:lpwstr>
  </property>
</Properties>
</file>