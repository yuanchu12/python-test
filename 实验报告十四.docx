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实验报告十四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姓名: 袁楚   班级：应统一班   学号：117060400114   指导老师：林卫中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爬取美国大学排名前30名的学校名称、学费、培养规模。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re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from bs4 import BeautifulSoup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requests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def getHTMLText(url):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send_headers = {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"User-Agent": "Mozilla/5.0 (Windows NT 10.0; Win64; x64) AppleWebKit/537.36 (KHTML, like Gecko) Chrome/61.0.3163.100 Safari/537.36",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"Connection": "keep-alive",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"Accept": "text/html,application/xhtml+xml,application/xml;q=0.9,image/webp,image/apng,*/*;q=0.8",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"Accept-Language": "zh-CN,zh;q=0.8"}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try: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 = requests.get(url, headers=send_headers)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r.raise_for_status()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print(r.status_code)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r.encoding = 'utf-8'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r.text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except: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""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def fillUnivList(soup, allUniv):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data = soup.find_all('div',{'class':re.compile('shadow-dark')})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 div in data: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singleUniv = []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div1 = div.find('div',{'style':'margin-left: 2.5rem;'})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rank = div1.get_text().strip()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singleUniv.append(rank.split(' ')[0])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h3 = div.find('h3')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singleUniv.append(h3.get_text().strip())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ldiv = div.find_all('div',{'style':'padding-right: 0.5rem;'})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singleUniv.append(ldiv[0].strong.string)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singleUniv.append(ldiv[1].strong.string)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allUniv.append(singleUniv)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def printUnivList(allUniv):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print("{:&lt;6}{:&lt;20}{:&lt;6}{:&lt;10}".format("排名","学校名称","学费","培养规模"))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 u in allUniv: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print("{:&lt;6}{:&lt;20}{:&lt;10}{:&lt;10}".format(u[0],u[1],u[2],u[3]))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def main(num):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allUniv = []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url = 'https://www.usnews.com/best-colleges/rankings/national-universities'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 i in range(1, num+1):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ri = url + '?_page=' + str(i)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html = getHTMLText(ri)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soup = BeautifulSoup(html, 'html.parser')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fillUnivList(soup, allUniv)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printUnivList(allUniv)</w:t>
      </w: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main(3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770" cy="1993900"/>
            <wp:effectExtent l="0" t="0" r="5080" b="6350"/>
            <wp:docPr id="3" name="图片 3" descr="前三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前三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列出前100名高校中学费低于$50,000的所有学校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re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from bs4 import BeautifulSoup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requests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def getHTMLText(url):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send_headers =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"User-Agent": "Mozilla/5.0 (Windows NT 10.0; Win64; x64) AppleWebKit/537.36 (KHTML, like Gecko) Chrome/61.0.3163.100 Safari/537.36",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"Connection": "keep-alive",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"Accept": "text/html,application/xhtml+xml,application/xml;q=0.9,image/webp,image/apng,*/*;q=0.8",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"Accept-Language": "zh-CN,zh;q=0.8"}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try: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 = requests.get(url, headers=send_headers)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r.raise_for_status()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print(r.status_code)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r.encoding = 'utf-8'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r.text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except: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""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def fillUnivList(soup, allUniv):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data = soup.find_all('div',{'class':re.compile('shadow-dark')})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 div in data: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singleUniv = []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div1 = div.find('div',{'style':'margin-left: 2.5rem;'})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rank = div1.get_text().strip()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singleUniv.append(rank.split(' ')[0])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h3 = div.find('h3')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singleUniv.append(h3.get_text().strip())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ldiv = div.find_all('div',{'style':'padding-right: 0.5rem;'})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singleUniv.append(ldiv[0].strong.string)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singleUniv.append(ldiv[1].strong.string)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allUniv.append(singleUniv)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def printUnivList(allUniv):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print("{:&lt;6}{:&lt;20}{:&lt;6}{:&lt;10}".format("排名","学校名称","学费","培养规模"))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 u in allUniv: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 = u[2].split(' ')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 = s[0].replace(',','')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 = f.replace('$','')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if int(f) &lt; 50000: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print("{:&lt;6}{:&lt;20}{:&lt;10}{:&lt;10}".format(u[0],u[1],u[2],u[3]))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def main(num):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allUniv = []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url = 'https://www.usnews.com/best-colleges/rankings/national-universities'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 i in range(1, num+1):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ri = url + '?_page=' + str(i)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html = getHTMLText(ri)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soup = BeautifulSoup(html, 'html.parser')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fillUnivList(soup, allUniv)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printUnivList(allUniv)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main(10)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71770" cy="2266950"/>
            <wp:effectExtent l="0" t="0" r="5080" b="0"/>
            <wp:docPr id="1" name="图片 1" descr="前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前1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69865" cy="2289175"/>
            <wp:effectExtent l="0" t="0" r="6985" b="15875"/>
            <wp:docPr id="2" name="图片 2" descr="前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前10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</w:rPr>
      </w:pPr>
    </w:p>
    <w:p>
      <w:pPr>
        <w:pStyle w:val="5"/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从百度图片上爬取90张范冰冰（或其他明星）的照片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"http://image.baidu.com/" </w:instrText>
      </w:r>
      <w:r>
        <w:rPr>
          <w:sz w:val="28"/>
          <w:szCs w:val="28"/>
        </w:rPr>
        <w:fldChar w:fldCharType="separate"/>
      </w:r>
      <w:r>
        <w:rPr>
          <w:rStyle w:val="3"/>
          <w:sz w:val="28"/>
          <w:szCs w:val="28"/>
        </w:rPr>
        <w:t>http://image.baidu.com/</w:t>
      </w:r>
      <w:r>
        <w:rPr>
          <w:sz w:val="28"/>
          <w:szCs w:val="28"/>
        </w:rPr>
        <w:fldChar w:fldCharType="end"/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from bs4 import BeautifulSoup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import re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import requests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 downloadImageFile(imgUrl, destUrl, fname=''):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local_filename = imgUrl.split('/')[-1]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print('Download Image File={}'.format(local_filename))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try: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r = requests.get(imgUrl, stream=True)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r.raise_for_status()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if len(fname) == 0: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fname = local_filename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print('fname={}'.format(fname))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with open(destUrl + "/" + fname, 'wb') as f: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for chunk in r.iter_content(chunk_size=1024):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if chunk: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f.write(chunk)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f.flush()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f.close()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return r.status_code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except: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return r.status_code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 getMorePages(kw, pages):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params = []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for i in range(30, 30*pages+30, 30):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params.append({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'ipn': 'rj',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'ct': 201326592,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'is': '',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'fp': 'result',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'queryWord': kw,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'cl': 2,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'lm': -1,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'ie': 'utf-8',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'oe': 'utf-8',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'adpicid': '',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'st': -1,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'z': '',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'ic': 0,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'word': kw,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's': '',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'se': '',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'tab': '',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'width': '',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'height': '',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'face': 0,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'istype': 2,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'qc': '',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'nc': 1,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'fr': '',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'pn': i,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'rn': 30,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'gsm': '1e',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'1528253616462': ''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})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url = 'https://image.baidu.com/search/acjson?tn=resultjson_com'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datalist = []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for param in params: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dj = requests.get(url, params=param).json()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data = dj['data']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if data is not None and len(data) &gt; 0: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datalist.append(data)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return datalist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 main(kw, pages, desurl):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datalist = getMorePages(kw, pages)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index = 1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for data in datalist: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for i in data: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if i.get('thumbURL') is not None: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ir = i.get('thumbURL')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downloadImageFile(ir, desurl, str(index)+'.jpg')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index = index + 1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main('陈立农',3, 'd:/117060400114')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4785" cy="2640330"/>
            <wp:effectExtent l="0" t="0" r="12065" b="7620"/>
            <wp:docPr id="4" name="图片 4" descr="]P}]}J3KGS[H%V_]WQ{M0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]P}]}J3KGS[H%V_]WQ{M0B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5A128B"/>
    <w:multiLevelType w:val="singleLevel"/>
    <w:tmpl w:val="CA5A128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D7AC0"/>
    <w:rsid w:val="2B5B32B0"/>
    <w:rsid w:val="6D535020"/>
    <w:rsid w:val="702F49A6"/>
    <w:rsid w:val="70332847"/>
    <w:rsid w:val="7C8D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4945;&#22840;&#22840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2018-06-08T13:05:00Z</dcterms:created>
  <dc:creator>袁夸夸</dc:creator>
  <cp:lastModifiedBy>袁夸夸</cp:lastModifiedBy>
  <dcterms:modified xsi:type="dcterms:W3CDTF">2018-06-10T12:41:27Z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