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实验报告十二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姓名: 袁楚   班级：应统一班   学号：117060400114   指导老师：林卫中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实验名称：网络爬虫和自动化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实验目的：（1）掌握网络爬虫的基本方法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运用requests库编写基本URL访问过程。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运用beautifulsoup4库解析和处理HTML</w:t>
      </w:r>
    </w:p>
    <w:p>
      <w:pPr>
        <w:numPr>
          <w:ilvl w:val="0"/>
          <w:numId w:val="1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掌握向搜索引擎自动提交关键词并获取返回结果的结果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实验题目：（1）中国最好大学排名</w:t>
      </w:r>
    </w:p>
    <w:p>
      <w:pPr>
        <w:numPr>
          <w:ilvl w:val="0"/>
          <w:numId w:val="2"/>
        </w:numPr>
        <w:ind w:left="108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世界体育最好大学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实现算法：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（1）import requests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from bs4 import BeautifulSoup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allUniv = []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def getHTMLText(url):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 = requests.get(url, timeout=30)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r.encoding = 'utf-8'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r.text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""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def fillUnivList(soup):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data = soup.find_all('tr')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 tr in data: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ltd = tr.find_all('td')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len(ltd)==0: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singleUniv = []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td in ltd: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singleUniv.append(td.string)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allUniv.append(singleUniv)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def printUnivList(num):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print("{:^4}{:^10}{:^5}{:^8}{:^10}".format("排名","学校名称","省市","总分","培养规模"))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for i in range(num):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u=allUniv[i]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print("{:^4}{:^10}{:^5}{:^8}{:^10}".format(u[0],u[1],u[2],u[3],u[6]))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def main():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url = 'http://www.zuihaodaxue.cn/zuihaodaxuepaiming2016.html'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html = getHTMLText(url)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soup = BeautifulSoup(html, "html.parser")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fillUnivList(soup)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printUnivList(10)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83485"/>
            <wp:effectExtent l="0" t="0" r="10160" b="12065"/>
            <wp:docPr id="1" name="图片 1" descr="学校排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排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）import requests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bs4 import BeautifulSoup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allUniv = []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getHTMLText(url):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try: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 = requests.get(url, timeout=30)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r.raise_for_status()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r.encoding = 'utf-8'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r.text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except: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""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fillUnivList(soup):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data = soup.find_all('tr')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tr in data: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ltd = tr.find_all('td')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len(ltd)==0: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continue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singleUniv = []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singleUniv.append(ltd[0].string)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singleUniv.append(ltd[1].get_text())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singleUniv.append(ltd[3].string)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allUniv.append(singleUniv)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printUnivList(num):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print("{:^4}{:^20}{:^5}".format("排名","学校名称","总分"))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i in range(num):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u=allUniv[i]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print("{:^4}{:^20}{:^5}".format(u[0],u[1],u[2]))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main():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url = 'http://www.zuihaodaxue.cn/Sport-Science-Schools-and-Departments-2017.html'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html = getHTMLText(url)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soup = BeautifulSoup(html, "html.parser")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fillUnivList(soup)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printUnivList(10)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10485"/>
            <wp:effectExtent l="0" t="0" r="5715" b="18415"/>
            <wp:docPr id="2" name="图片 2" descr="体育学校排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体育学校排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4E383"/>
    <w:multiLevelType w:val="singleLevel"/>
    <w:tmpl w:val="CDC4E383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abstractNum w:abstractNumId="1">
    <w:nsid w:val="7F8C4EE9"/>
    <w:multiLevelType w:val="singleLevel"/>
    <w:tmpl w:val="7F8C4EE9"/>
    <w:lvl w:ilvl="0" w:tentative="0">
      <w:start w:val="2"/>
      <w:numFmt w:val="decimal"/>
      <w:suff w:val="nothing"/>
      <w:lvlText w:val="（%1）"/>
      <w:lvlJc w:val="left"/>
      <w:pPr>
        <w:ind w:left="10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43264"/>
    <w:rsid w:val="28A2328C"/>
    <w:rsid w:val="28B74F2E"/>
    <w:rsid w:val="38A43264"/>
    <w:rsid w:val="3D201A5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2018-06-02T06:27:00Z</dcterms:created>
  <dc:creator>袁夸夸</dc:creator>
  <cp:lastModifiedBy>袁夸夸</cp:lastModifiedBy>
  <dcterms:modified xsi:type="dcterms:W3CDTF">2018-06-03T06:35:18Z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