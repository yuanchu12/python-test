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实验报告五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姓名：袁楚   班级：应统一班   学号：117060400114   指导老师：林卫中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实验名称：程序的控制结构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实验目的：（1）了解程序的基本结构并绘制流程图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掌握程序的分支结构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运用if语句实现分支结构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掌握程序的循环结构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运用if语句和while语句实现循环结构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掌握随机库的使用方法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了解程序的异常处理及方法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实验题目：（1）猜数游戏续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羊车门问题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正方形螺旋线的绘制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田字格的输出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实现算法：（1）猜数字游戏续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random import *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 = randint(0,100)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count = 0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True: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try: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 = eval(input("请输入一个0-100之间的数字: 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except: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print("输入错误, 请输入一个整数! ")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continue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count += 1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n &gt; p: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print('遗憾, 太大了')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elif n == p: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print('预测{}次, 你猜中了!'.format(count))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break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print('遗憾,太小了')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0500" cy="3399155"/>
            <wp:effectExtent l="0" t="0" r="6350" b="10795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羊车门问题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random import *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s=['车', '羊1', '羊2']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x,y = 0,0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 = 100000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i in range(n):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shuffle(s)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 = choice(s)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c in ['车']: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x +=1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y +=1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print("坚持选择成功的概率是: {},改变选择成功的概率是: {}".format(x/n, y/n))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2405" cy="2616200"/>
            <wp:effectExtent l="0" t="0" r="4445" b="1270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正方形螺旋线的绘制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 = 200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= 20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turtle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d &gt; 10: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turtle.seth(90)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turtle.fd(d)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turtle.seth(0)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turtle.fd(d)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 -=20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turtle.seth(-90)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turtle.fd(d)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turtle.seth(180)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turtle.fd(d)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 -=20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turtle.done()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0500" cy="2040890"/>
            <wp:effectExtent l="0" t="0" r="6350" b="16510"/>
            <wp:docPr id="3" name="图片 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田字格的输出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math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i &lt;= 11: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i % 5 in [1]: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print("+ - - - - + - - - - +")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print("|        |          |")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  +=1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865" cy="2289175"/>
            <wp:effectExtent l="0" t="0" r="6985" b="1587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B7744"/>
    <w:multiLevelType w:val="singleLevel"/>
    <w:tmpl w:val="8DFB7744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F343A06C"/>
    <w:multiLevelType w:val="singleLevel"/>
    <w:tmpl w:val="F343A06C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8153CEE"/>
    <w:multiLevelType w:val="singleLevel"/>
    <w:tmpl w:val="78153CEE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660CA"/>
    <w:rsid w:val="267660C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2840;&#22840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2018-04-08T12:44:00Z</dcterms:created>
  <dc:creator>袁夸夸</dc:creator>
  <cp:lastModifiedBy>袁夸夸</cp:lastModifiedBy>
  <dcterms:modified xsi:type="dcterms:W3CDTF">2018-04-08T13:28:29Z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