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实验报告十三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姓名: 袁楚   班级：应统一班   学号：117060400114   指导老师：林卫中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left="426" w:firstLineChars="0"/>
      </w:pPr>
      <w:r>
        <w:rPr>
          <w:rFonts w:hint="eastAsia"/>
        </w:rPr>
        <w:t>按照省份输出中国大学排名。大学排名网址：</w:t>
      </w:r>
    </w:p>
    <w:p>
      <w:r>
        <w:fldChar w:fldCharType="begin"/>
      </w:r>
      <w:r>
        <w:instrText xml:space="preserve"> HYPERLINK "http://www.zuihaodaxue.cn/zuihaodaxuepaiming2018.html" </w:instrText>
      </w:r>
      <w:r>
        <w:fldChar w:fldCharType="separate"/>
      </w:r>
      <w:r>
        <w:rPr>
          <w:rStyle w:val="3"/>
          <w:rFonts w:hint="eastAsia"/>
        </w:rPr>
        <w:t>http://www.zuihaodaxue.cn/zuihaodaxuepaiming2018.html</w:t>
      </w:r>
      <w:r>
        <w:rPr>
          <w:rStyle w:val="3"/>
          <w:rFonts w:hint="eastAsia"/>
        </w:rPr>
        <w:fldChar w:fldCharType="end"/>
      </w:r>
    </w:p>
    <w:p>
      <w:r>
        <w:rPr>
          <w:rFonts w:hint="eastAsia"/>
        </w:rPr>
        <w:t>请</w:t>
      </w:r>
      <w:r>
        <w:t>分别输出江西省和山东省的高校排名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  <w:r>
        <w:rPr>
          <w:rFonts w:hint="eastAsia"/>
        </w:rPr>
        <w:t>allUniv = []</w:t>
      </w:r>
    </w:p>
    <w:p>
      <w:pPr>
        <w:rPr>
          <w:rFonts w:hint="eastAsia"/>
        </w:rPr>
      </w:pPr>
      <w:r>
        <w:rPr>
          <w:rFonts w:hint="eastAsia"/>
        </w:rPr>
        <w:t>def getHTMLText(url):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r = requests.get(url, timeout=30)</w:t>
      </w:r>
    </w:p>
    <w:p>
      <w:pPr>
        <w:rPr>
          <w:rFonts w:hint="eastAsia"/>
        </w:rPr>
      </w:pPr>
      <w:r>
        <w:rPr>
          <w:rFonts w:hint="eastAsia"/>
        </w:rPr>
        <w:t xml:space="preserve">        r.raise_for_status()</w:t>
      </w:r>
    </w:p>
    <w:p>
      <w:pPr>
        <w:rPr>
          <w:rFonts w:hint="eastAsia"/>
        </w:rPr>
      </w:pPr>
      <w:r>
        <w:rPr>
          <w:rFonts w:hint="eastAsia"/>
        </w:rPr>
        <w:t xml:space="preserve">        r.encoding = 'utf-8'</w:t>
      </w:r>
    </w:p>
    <w:p>
      <w:pPr>
        <w:rPr>
          <w:rFonts w:hint="eastAsia"/>
        </w:rPr>
      </w:pPr>
      <w:r>
        <w:rPr>
          <w:rFonts w:hint="eastAsia"/>
        </w:rPr>
        <w:t xml:space="preserve">        return r.text</w:t>
      </w:r>
    </w:p>
    <w:p>
      <w:pPr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rPr>
          <w:rFonts w:hint="eastAsia"/>
        </w:rPr>
      </w:pPr>
      <w:r>
        <w:rPr>
          <w:rFonts w:hint="eastAsia"/>
        </w:rPr>
        <w:t xml:space="preserve">        return ""</w:t>
      </w:r>
    </w:p>
    <w:p>
      <w:pPr>
        <w:rPr>
          <w:rFonts w:hint="eastAsia"/>
        </w:rPr>
      </w:pPr>
      <w:r>
        <w:rPr>
          <w:rFonts w:hint="eastAsia"/>
        </w:rPr>
        <w:t>def fillUnivList(soup):</w:t>
      </w:r>
    </w:p>
    <w:p>
      <w:pPr>
        <w:rPr>
          <w:rFonts w:hint="eastAsia"/>
        </w:rPr>
      </w:pPr>
      <w:r>
        <w:rPr>
          <w:rFonts w:hint="eastAsia"/>
        </w:rPr>
        <w:t xml:space="preserve">    data = soup.find_all('tr')</w:t>
      </w:r>
    </w:p>
    <w:p>
      <w:pPr>
        <w:rPr>
          <w:rFonts w:hint="eastAsia"/>
        </w:rPr>
      </w:pPr>
      <w:r>
        <w:rPr>
          <w:rFonts w:hint="eastAsia"/>
        </w:rPr>
        <w:t xml:space="preserve">    for tr in data:</w:t>
      </w:r>
    </w:p>
    <w:p>
      <w:pPr>
        <w:rPr>
          <w:rFonts w:hint="eastAsia"/>
        </w:rPr>
      </w:pPr>
      <w:r>
        <w:rPr>
          <w:rFonts w:hint="eastAsia"/>
        </w:rPr>
        <w:t xml:space="preserve">        ltd = tr.find_all('td')</w:t>
      </w:r>
    </w:p>
    <w:p>
      <w:pPr>
        <w:rPr>
          <w:rFonts w:hint="eastAsia"/>
        </w:rPr>
      </w:pPr>
      <w:r>
        <w:rPr>
          <w:rFonts w:hint="eastAsia"/>
        </w:rPr>
        <w:t xml:space="preserve">        if len(ltd)==0: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singleUniv = []</w:t>
      </w:r>
    </w:p>
    <w:p>
      <w:pPr>
        <w:rPr>
          <w:rFonts w:hint="eastAsia"/>
        </w:rPr>
      </w:pPr>
      <w:r>
        <w:rPr>
          <w:rFonts w:hint="eastAsia"/>
        </w:rPr>
        <w:t xml:space="preserve">        for td in ltd:</w:t>
      </w:r>
    </w:p>
    <w:p>
      <w:pPr>
        <w:rPr>
          <w:rFonts w:hint="eastAsia"/>
        </w:rPr>
      </w:pPr>
      <w:r>
        <w:rPr>
          <w:rFonts w:hint="eastAsia"/>
        </w:rPr>
        <w:t xml:space="preserve">            singleUniv.append(td.string)</w:t>
      </w:r>
    </w:p>
    <w:p>
      <w:pPr>
        <w:rPr>
          <w:rFonts w:hint="eastAsia"/>
        </w:rPr>
      </w:pPr>
      <w:r>
        <w:rPr>
          <w:rFonts w:hint="eastAsia"/>
        </w:rPr>
        <w:t xml:space="preserve">        allUniv.append(singleUniv)</w:t>
      </w:r>
    </w:p>
    <w:p>
      <w:pPr>
        <w:rPr>
          <w:rFonts w:hint="eastAsia"/>
        </w:rPr>
      </w:pPr>
      <w:r>
        <w:rPr>
          <w:rFonts w:hint="eastAsia"/>
        </w:rPr>
        <w:t>def printUnivList(province):</w:t>
      </w:r>
    </w:p>
    <w:p>
      <w:pPr>
        <w:rPr>
          <w:rFonts w:hint="eastAsia"/>
        </w:rPr>
      </w:pPr>
      <w:r>
        <w:rPr>
          <w:rFonts w:hint="eastAsia"/>
        </w:rPr>
        <w:t xml:space="preserve">    print("{:^4}{:^10}{:^5}{:^8}{:^10}".format("排名","学校名称","省市","总分","培养规模"))</w:t>
      </w:r>
    </w:p>
    <w:p>
      <w:pPr>
        <w:rPr>
          <w:rFonts w:hint="eastAsia"/>
        </w:rPr>
      </w:pPr>
      <w:r>
        <w:rPr>
          <w:rFonts w:hint="eastAsia"/>
        </w:rPr>
        <w:t xml:space="preserve">    for u in allUniv:</w:t>
      </w:r>
    </w:p>
    <w:p>
      <w:pPr>
        <w:rPr>
          <w:rFonts w:hint="eastAsia"/>
        </w:rPr>
      </w:pPr>
      <w:r>
        <w:rPr>
          <w:rFonts w:hint="eastAsia"/>
        </w:rPr>
        <w:t xml:space="preserve">        if province in u[2]: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print("{:^4}{:^10}{:^5}{:^8}{:^10}".format(u[0],u[1],u[2],u[3],u[6]))</w:t>
      </w:r>
    </w:p>
    <w:p>
      <w:pPr>
        <w:rPr>
          <w:rFonts w:hint="eastAsia"/>
        </w:rPr>
      </w:pPr>
      <w:r>
        <w:rPr>
          <w:rFonts w:hint="eastAsia"/>
        </w:rPr>
        <w:t>def main(p):</w:t>
      </w:r>
    </w:p>
    <w:p>
      <w:pPr>
        <w:rPr>
          <w:rFonts w:hint="eastAsia"/>
        </w:rPr>
      </w:pPr>
      <w:r>
        <w:rPr>
          <w:rFonts w:hint="eastAsia"/>
        </w:rPr>
        <w:t xml:space="preserve">    url = 'http://www.zuihaodaxue.cn/zuihaodaxuepaiming2018.html'</w:t>
      </w:r>
    </w:p>
    <w:p>
      <w:pPr>
        <w:rPr>
          <w:rFonts w:hint="eastAsia"/>
        </w:rPr>
      </w:pPr>
      <w:r>
        <w:rPr>
          <w:rFonts w:hint="eastAsia"/>
        </w:rPr>
        <w:t xml:space="preserve">    html = getHTMLText(url)</w:t>
      </w:r>
    </w:p>
    <w:p>
      <w:pPr>
        <w:rPr>
          <w:rFonts w:hint="eastAsia"/>
        </w:rPr>
      </w:pPr>
      <w:r>
        <w:rPr>
          <w:rFonts w:hint="eastAsia"/>
        </w:rPr>
        <w:t xml:space="preserve">    soup = BeautifulSoup(html, "html.parser")</w:t>
      </w:r>
    </w:p>
    <w:p>
      <w:pPr>
        <w:rPr>
          <w:rFonts w:hint="eastAsia"/>
        </w:rPr>
      </w:pPr>
      <w:r>
        <w:rPr>
          <w:rFonts w:hint="eastAsia"/>
        </w:rPr>
        <w:t xml:space="preserve">    fillUnivList(soup)</w:t>
      </w:r>
    </w:p>
    <w:p>
      <w:pPr>
        <w:rPr>
          <w:rFonts w:hint="eastAsia"/>
        </w:rPr>
      </w:pPr>
      <w:r>
        <w:rPr>
          <w:rFonts w:hint="eastAsia"/>
        </w:rPr>
        <w:t xml:space="preserve">    printUnivList(p)</w:t>
      </w:r>
    </w:p>
    <w:p>
      <w:pPr>
        <w:rPr>
          <w:rFonts w:hint="eastAsia"/>
        </w:rPr>
      </w:pPr>
      <w:r>
        <w:rPr>
          <w:rFonts w:hint="eastAsia"/>
        </w:rPr>
        <w:t>main('江西')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31110"/>
            <wp:effectExtent l="0" t="0" r="10795" b="2540"/>
            <wp:docPr id="1" name="图片 1" descr="江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江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requests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bs4 import BeautifulSoup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allUniv = []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getHTMLText(url):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try: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 = requests.get(url, timeout=30)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r.raise_for_status()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r.encoding = 'utf-8'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r.text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except: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""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fillUnivList(soup):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data = soup.find_all('tr')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 tr in data: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ltd = tr.find_all('td')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len(ltd)==0: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continue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singleUniv = []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 td in ltd: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singleUniv.append(td.string)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allUniv.append(singleUniv)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printUnivList(province):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print("{:^4}{:^10}{:^5}{:^8}{:^10}".format("排名","学校名称","省市","总分","培养规模"))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 u in allUniv: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province in u[2]: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print("{:^4}{:^10}{:^5}{:^8}{:^10}".format(u[0],u[1],u[2],u[3],u[6]))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main(p):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url = 'http://www.zuihaodaxue.cn/zuihaodaxuepaiming2018.html'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html = getHTMLText(url)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soup = BeautifulSoup(html, "html.parser")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fillUnivList(soup)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printUnivList(p)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main('</w:t>
      </w:r>
      <w:r>
        <w:rPr>
          <w:rFonts w:hint="eastAsia"/>
          <w:lang w:val="en-US" w:eastAsia="zh-CN"/>
        </w:rPr>
        <w:t>山东</w:t>
      </w:r>
      <w:r>
        <w:rPr>
          <w:rFonts w:hint="eastAsia" w:eastAsiaTheme="minorEastAsia"/>
          <w:lang w:eastAsia="zh-CN"/>
        </w:rPr>
        <w:t>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53640"/>
            <wp:effectExtent l="0" t="0" r="8890" b="3810"/>
            <wp:docPr id="2" name="图片 2" descr="山东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山东排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6" w:leftChars="0" w:hanging="420" w:firstLineChars="0"/>
        <w:jc w:val="left"/>
        <w:rPr>
          <w:rFonts w:hint="eastAsia"/>
        </w:rPr>
      </w:pPr>
      <w:r>
        <w:rPr>
          <w:rFonts w:hint="eastAsia"/>
        </w:rPr>
        <w:t>USNEWS美国大学排名爬虫。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allUniv=[]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send_headers = {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"Connection": "keep-alive",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"Accept-Language": "zh-CN,zh;q=0.8"}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headers=send_headers)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print(r.status_code)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soup.find_all('div',{'class':re.compile('shadow-dark')})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div in data: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div1 = div.find('div',{'style':'margin-left: 2.5rem;'})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rank = div1.get_text().strip()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singleUniv.append(rank.split(' ')[0])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univName = div.find('h3')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singleUniv.append(univName.get_text().strip())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ldiv = div.find_all('div',{'style':'padding-right: 0.5rem;'})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singleUniv.append(ldiv[0].strong.string)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singleUniv.append(ldiv[1].strong.string)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printUnivList():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print("{:&lt;6}{:&lt;20}{:&lt;6}{:&lt;10}".format("排名","学校名称","学费","培养规模"))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 in allUniv: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print("{:&lt;6}{:&lt;20}{:&lt;10}{:&lt;10}".format(u[0],u[1],u[2],u[3]))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'https://www.usnews.com/best-colleges/rankings/national-universities'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BeautifulSoup(html,'html.parser')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74925"/>
            <wp:effectExtent l="0" t="0" r="7620" b="15875"/>
            <wp:docPr id="3" name="图片 3" descr="国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国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13"/>
          <w:szCs w:val="13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分析百度图片搜索返回结果的HTML代码，编写爬虫抓取图片并下载形成专题图片库</w:t>
      </w:r>
      <w:r>
        <w:rPr>
          <w:sz w:val="13"/>
          <w:szCs w:val="13"/>
        </w:rPr>
        <w:t>。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requests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re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getHTMLText(url,coding='gbk'):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try: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 = requests.get(url,timeout=30)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print(r)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r.raise_for_status()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r.encoding = coding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r.text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except: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""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downloadImageFile(imgUrl, destUrl, fname=''):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local_filename = imgUrl.split('/')[-1]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print('Download Image File={}'.format(local_filename))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try: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 = requests.get(imgUrl, stream=True)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r.raise_for_status()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len(fname) == 0: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fname = local_filename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print('fname={}'.format(fname))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with open(destUrl + "/" + fname, 'wb') as f: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 chunk in r.iter_content(chunk_size=1024):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chunk: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f.write(chunk)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f.flush()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f.close()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r.status_code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except: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r.status_code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getImg(html):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imgre = re.compile('"objURL":"(.*?)"')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imglist = re.findall(imgre,html)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imglist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download(urls,path):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index = 1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url in urls: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print("Download Image from page:{}".format(url))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status = downloadImageFile(url,path,str(index)+".jpg")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str(status)[0] == '4':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print("未下载成功{}".format(url))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continue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except Exception as e: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print("未下载成功{}".format(url))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index += 1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 = 'https://image.baidu.com/search/index?tn=baiduimage&amp;word=陈立农'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html= getHTMLText(page,'utf-8')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download(getImg(html),'d:\\117060400114')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ind w:left="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38655"/>
            <wp:effectExtent l="0" t="0" r="5080" b="4445"/>
            <wp:docPr id="4" name="图片 4" descr="陈立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陈立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BC8"/>
    <w:multiLevelType w:val="multilevel"/>
    <w:tmpl w:val="279B2BC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879FC"/>
    <w:rsid w:val="64B94495"/>
    <w:rsid w:val="6BE879F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2018-06-10T11:40:00Z</dcterms:created>
  <dc:creator>袁夸夸</dc:creator>
  <cp:lastModifiedBy>袁夸夸</cp:lastModifiedBy>
  <dcterms:modified xsi:type="dcterms:W3CDTF">2018-06-10T12:33:12Z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