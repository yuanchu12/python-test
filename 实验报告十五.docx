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实验报告十五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姓名:袁楚   班级：应统一班   学号: 117060400114   指导老师：林卫中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兵乓球赛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random import random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printIntro():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getInputs():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a, b, n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simNGames(n, probA, probB):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0, 0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scoreA &gt;= scoreB: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winsA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winsB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winsA, winsB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gameOver(a,b):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 (a&lt;10 and b==9) or (a==11 and b&lt;10):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True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elif (a&gt;=10 and b-a==2) or (b&gt;=10 and a-b==2):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True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False 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simOneGame(probA, probB):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scoreA, scoreB = 0, 0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serving = 0#0:0表示A发球；1表示B发球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t = 0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not gameOver(scoreA, scoreB):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serving ==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probA: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scoreA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scoreB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probB: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scoreB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scoreA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t%2 ==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serving = (serving+1)%2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scoreA, scoreB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printSummary(winsA, winsB):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winsA + winsB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printIntro()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probA, probB, n = getInputs()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simNGames(n, probA, probB)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printSummary(winsA, winsB)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150" cy="1911985"/>
            <wp:effectExtent l="0" t="0" r="12700" b="12065"/>
            <wp:docPr id="3" name="图片 3" descr="乒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乒乓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2225675"/>
            <wp:effectExtent l="0" t="0" r="4445" b="3175"/>
            <wp:docPr id="2" name="图片 2" descr="乒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乒乓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篮球赛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random import*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printIntro():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getInputs():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a1 = eval(input("请输入A队伍的投篮得分能力值(0-1): 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a2 = eval(input("请输入B队伍的投篮得分能力值(0-1): 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b1 = eval(input("请输入A队伍的篮板球能力值(0-1)："))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b2 = eval(input("请输入B队伍的篮板球能力值(0-1)："))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a1, a2, b1, b2, n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simNGames(n, goleA,goleB,boardA,boardB):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0,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scoreA, scoreB = simOneGame(goleA,goleB,boardA,boardB)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scoreA &gt; scoreB: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winsA +=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winsB +=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winsA, winsB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gameOver(t):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t &gt;= 12*60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simOneGame(goleA,goleB,boardA,boardB):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scoreA, scoreB = 0,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serving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time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not gameOver(time):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 = randint(1,24)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time += t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t == 24: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serving = (serving + 1)%2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serving == 0: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 random() &lt; goleA: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scoreA +=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serving 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if random() &lt; boardA: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serving=0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serving 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 random() &lt; goleB: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scoreB +=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serving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if random() &lt; boardB: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serving 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serving=0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scoreA, scoreB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printSummary(winsA, winsB):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winsA + winsB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print("A队获胜{}场比赛，占比{:0.1%}".format(winsA, winsA/n))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print("B队获胜{}场比赛，占比{:0.1%}".format(winsB, winsB/n))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printIntro()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goleA,goleB,boardA,boardB,n = getInputs()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simNGames(n,goleA,goleB,boardA,boardB 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printSummary(winsA, winsB)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2535555"/>
            <wp:effectExtent l="0" t="0" r="5715" b="17145"/>
            <wp:docPr id="5" name="图片 5" descr="篮球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篮球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2284730"/>
            <wp:effectExtent l="0" t="0" r="5715" b="1270"/>
            <wp:docPr id="4" name="图片 4" descr="篮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篮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BE57AD"/>
    <w:multiLevelType w:val="singleLevel"/>
    <w:tmpl w:val="F0BE57A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055F7"/>
    <w:rsid w:val="13A055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2018-06-17T04:32:00Z</dcterms:created>
  <dc:creator>袁夸夸</dc:creator>
  <cp:lastModifiedBy>袁夸夸</cp:lastModifiedBy>
  <dcterms:modified xsi:type="dcterms:W3CDTF">2018-06-17T05:18:39Z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